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F0050" w14:textId="77777777" w:rsidR="00F3059F" w:rsidRDefault="008F253D">
      <w:r>
        <w:t>Explica los siguientes diagramas de clases</w:t>
      </w:r>
    </w:p>
    <w:p w14:paraId="6ACBCFA2" w14:textId="77777777" w:rsidR="008F253D" w:rsidRDefault="008F253D" w:rsidP="008F253D">
      <w:pPr>
        <w:pStyle w:val="Prrafodelista"/>
        <w:numPr>
          <w:ilvl w:val="0"/>
          <w:numId w:val="11"/>
        </w:numPr>
      </w:pPr>
      <w:r>
        <w:t xml:space="preserve"> </w:t>
      </w:r>
    </w:p>
    <w:p w14:paraId="27E95A23" w14:textId="77777777" w:rsidR="008F253D" w:rsidRDefault="008F253D" w:rsidP="008F253D">
      <w:pPr>
        <w:pStyle w:val="Prrafodelista"/>
      </w:pPr>
      <w:r>
        <w:rPr>
          <w:noProof/>
        </w:rPr>
        <w:drawing>
          <wp:inline distT="0" distB="0" distL="0" distR="0" wp14:anchorId="79483D10" wp14:editId="635B9681">
            <wp:extent cx="5396230" cy="12007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B3ED" w14:textId="77777777" w:rsidR="008F253D" w:rsidRDefault="008F253D" w:rsidP="008F253D">
      <w:pPr>
        <w:pStyle w:val="Prrafodelista"/>
        <w:numPr>
          <w:ilvl w:val="0"/>
          <w:numId w:val="11"/>
        </w:numPr>
      </w:pPr>
      <w:r>
        <w:t xml:space="preserve"> </w:t>
      </w:r>
    </w:p>
    <w:p w14:paraId="608A6250" w14:textId="77777777" w:rsidR="008F253D" w:rsidRDefault="008F253D" w:rsidP="008F253D">
      <w:pPr>
        <w:pStyle w:val="Prrafodelista"/>
      </w:pPr>
      <w:r>
        <w:rPr>
          <w:noProof/>
        </w:rPr>
        <w:drawing>
          <wp:inline distT="0" distB="0" distL="0" distR="0" wp14:anchorId="4BA9D144" wp14:editId="4CCE07F3">
            <wp:extent cx="5396230" cy="8470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8163" w14:textId="77777777" w:rsidR="008F253D" w:rsidRDefault="008F253D" w:rsidP="008F253D">
      <w:pPr>
        <w:pStyle w:val="Prrafodelista"/>
        <w:numPr>
          <w:ilvl w:val="0"/>
          <w:numId w:val="11"/>
        </w:numPr>
      </w:pPr>
      <w:r>
        <w:t xml:space="preserve"> </w:t>
      </w:r>
    </w:p>
    <w:p w14:paraId="3A728324" w14:textId="77777777" w:rsidR="008F253D" w:rsidRDefault="008F253D" w:rsidP="008F253D">
      <w:pPr>
        <w:pStyle w:val="Prrafodelista"/>
      </w:pPr>
      <w:r>
        <w:rPr>
          <w:noProof/>
        </w:rPr>
        <w:drawing>
          <wp:inline distT="0" distB="0" distL="0" distR="0" wp14:anchorId="1713E4D9" wp14:editId="713F1E10">
            <wp:extent cx="5396230" cy="74041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BD31" w14:textId="77777777" w:rsidR="008F253D" w:rsidRDefault="008F253D" w:rsidP="008F253D">
      <w:pPr>
        <w:pStyle w:val="Prrafodelista"/>
        <w:numPr>
          <w:ilvl w:val="0"/>
          <w:numId w:val="11"/>
        </w:numPr>
      </w:pPr>
      <w:r>
        <w:t xml:space="preserve"> </w:t>
      </w:r>
    </w:p>
    <w:p w14:paraId="4DEFD4B8" w14:textId="77777777" w:rsidR="008F253D" w:rsidRDefault="008F253D" w:rsidP="008F253D">
      <w:pPr>
        <w:pStyle w:val="Prrafodelista"/>
      </w:pPr>
      <w:r>
        <w:rPr>
          <w:noProof/>
        </w:rPr>
        <w:drawing>
          <wp:inline distT="0" distB="0" distL="0" distR="0" wp14:anchorId="1D7145B9" wp14:editId="1D8C9211">
            <wp:extent cx="5396230" cy="7461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8178" w14:textId="77777777" w:rsidR="008F253D" w:rsidRDefault="008F253D" w:rsidP="008F253D">
      <w:pPr>
        <w:pStyle w:val="Prrafodelista"/>
        <w:numPr>
          <w:ilvl w:val="0"/>
          <w:numId w:val="11"/>
        </w:numPr>
      </w:pPr>
      <w:r>
        <w:t xml:space="preserve"> </w:t>
      </w:r>
    </w:p>
    <w:p w14:paraId="68339E46" w14:textId="77777777" w:rsidR="008F253D" w:rsidRDefault="008F253D" w:rsidP="008F253D">
      <w:pPr>
        <w:pStyle w:val="Prrafodelista"/>
      </w:pPr>
      <w:r>
        <w:rPr>
          <w:noProof/>
        </w:rPr>
        <w:drawing>
          <wp:inline distT="0" distB="0" distL="0" distR="0" wp14:anchorId="34CC5112" wp14:editId="1D4EF08A">
            <wp:extent cx="5396230" cy="7124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E0C9" w14:textId="77777777" w:rsidR="008F253D" w:rsidRDefault="008F253D" w:rsidP="008F253D">
      <w:pPr>
        <w:pStyle w:val="Prrafodelista"/>
        <w:numPr>
          <w:ilvl w:val="0"/>
          <w:numId w:val="11"/>
        </w:numPr>
      </w:pPr>
      <w:r>
        <w:t xml:space="preserve"> </w:t>
      </w:r>
    </w:p>
    <w:p w14:paraId="3CFB5470" w14:textId="77777777" w:rsidR="008F253D" w:rsidRDefault="008F253D" w:rsidP="008F253D">
      <w:pPr>
        <w:pStyle w:val="Prrafodelista"/>
      </w:pPr>
      <w:r>
        <w:rPr>
          <w:noProof/>
        </w:rPr>
        <w:drawing>
          <wp:inline distT="0" distB="0" distL="0" distR="0" wp14:anchorId="786E9F2B" wp14:editId="46DD27F0">
            <wp:extent cx="5396230" cy="8083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293A" w14:textId="77777777" w:rsidR="008F253D" w:rsidRDefault="008F253D" w:rsidP="008F253D">
      <w:pPr>
        <w:pStyle w:val="Prrafodelista"/>
        <w:keepNext/>
        <w:numPr>
          <w:ilvl w:val="0"/>
          <w:numId w:val="11"/>
        </w:numPr>
        <w:ind w:left="714" w:hanging="357"/>
      </w:pPr>
      <w:r>
        <w:lastRenderedPageBreak/>
        <w:t xml:space="preserve"> </w:t>
      </w:r>
    </w:p>
    <w:p w14:paraId="75B1560E" w14:textId="77777777" w:rsidR="008F253D" w:rsidRDefault="008F253D" w:rsidP="008F253D">
      <w:pPr>
        <w:pStyle w:val="Prrafodelista"/>
      </w:pPr>
      <w:r>
        <w:rPr>
          <w:noProof/>
        </w:rPr>
        <w:drawing>
          <wp:inline distT="0" distB="0" distL="0" distR="0" wp14:anchorId="2D51EAA5" wp14:editId="3AA38838">
            <wp:extent cx="5396230" cy="79629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5BEF" w14:textId="77777777" w:rsidR="008F253D" w:rsidRDefault="008F253D" w:rsidP="008F253D">
      <w:pPr>
        <w:pStyle w:val="Prrafodelista"/>
        <w:numPr>
          <w:ilvl w:val="0"/>
          <w:numId w:val="11"/>
        </w:numPr>
      </w:pPr>
      <w:r>
        <w:t xml:space="preserve"> </w:t>
      </w:r>
    </w:p>
    <w:p w14:paraId="2CB6BB9D" w14:textId="7C024017" w:rsidR="008F253D" w:rsidRDefault="00ED148F" w:rsidP="008F253D">
      <w:pPr>
        <w:pStyle w:val="Prrafodelista"/>
      </w:pPr>
      <w:r>
        <w:rPr>
          <w:noProof/>
        </w:rPr>
        <w:drawing>
          <wp:inline distT="0" distB="0" distL="0" distR="0" wp14:anchorId="7D61BEB1" wp14:editId="29DD94BF">
            <wp:extent cx="4714875" cy="25431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53D" w:rsidSect="0082261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06621" w14:textId="77777777" w:rsidR="008F253D" w:rsidRDefault="008F253D" w:rsidP="00822617">
      <w:pPr>
        <w:spacing w:line="240" w:lineRule="auto"/>
      </w:pPr>
      <w:r>
        <w:separator/>
      </w:r>
    </w:p>
  </w:endnote>
  <w:endnote w:type="continuationSeparator" w:id="0">
    <w:p w14:paraId="7E352749" w14:textId="77777777" w:rsidR="008F253D" w:rsidRDefault="008F253D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07931" w14:textId="77777777" w:rsidR="00D17A79" w:rsidRDefault="00D17A7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C1919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D15CEE" w14:textId="77777777" w:rsidR="00D17A79" w:rsidRDefault="00D17A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C7D4D8" w14:textId="77777777" w:rsidR="008F253D" w:rsidRDefault="008F253D" w:rsidP="00822617">
      <w:pPr>
        <w:spacing w:line="240" w:lineRule="auto"/>
      </w:pPr>
      <w:r>
        <w:separator/>
      </w:r>
    </w:p>
  </w:footnote>
  <w:footnote w:type="continuationSeparator" w:id="0">
    <w:p w14:paraId="613F1D6D" w14:textId="77777777" w:rsidR="008F253D" w:rsidRDefault="008F253D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A9949" w14:textId="77777777" w:rsidR="00D17A79" w:rsidRDefault="00D17A7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12"/>
      <w:gridCol w:w="2483"/>
    </w:tblGrid>
    <w:tr w:rsidR="00411066" w14:paraId="05962326" w14:textId="77777777" w:rsidTr="00411066">
      <w:tc>
        <w:tcPr>
          <w:tcW w:w="2829" w:type="dxa"/>
          <w:vMerge w:val="restart"/>
        </w:tcPr>
        <w:p w14:paraId="70EFC3B5" w14:textId="77777777" w:rsidR="00411066" w:rsidRDefault="00411066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5EB736E1" wp14:editId="35C130ED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3933EB31" w14:textId="0DB21480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8F253D">
            <w:rPr>
              <w:b/>
              <w:sz w:val="21"/>
              <w:szCs w:val="21"/>
            </w:rPr>
            <w:t xml:space="preserve">1º </w:t>
          </w:r>
          <w:r w:rsidR="008F253D">
            <w:rPr>
              <w:b/>
              <w:sz w:val="21"/>
              <w:szCs w:val="21"/>
            </w:rPr>
            <w:t>DA</w:t>
          </w:r>
          <w:r w:rsidR="00D17A79">
            <w:rPr>
              <w:b/>
              <w:sz w:val="21"/>
              <w:szCs w:val="21"/>
            </w:rPr>
            <w:t>Ms</w:t>
          </w:r>
          <w:bookmarkStart w:id="0" w:name="_GoBack"/>
          <w:bookmarkEnd w:id="0"/>
        </w:p>
      </w:tc>
      <w:tc>
        <w:tcPr>
          <w:tcW w:w="2830" w:type="dxa"/>
        </w:tcPr>
        <w:p w14:paraId="17D29B22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8F253D">
            <w:rPr>
              <w:b/>
              <w:sz w:val="21"/>
              <w:szCs w:val="21"/>
            </w:rPr>
            <w:t xml:space="preserve"> E.D.</w:t>
          </w:r>
        </w:p>
      </w:tc>
    </w:tr>
    <w:tr w:rsidR="00411066" w14:paraId="31E42840" w14:textId="77777777" w:rsidTr="00411066">
      <w:tc>
        <w:tcPr>
          <w:tcW w:w="2829" w:type="dxa"/>
          <w:vMerge/>
        </w:tcPr>
        <w:p w14:paraId="6BCF1A54" w14:textId="77777777" w:rsidR="00411066" w:rsidRDefault="00411066" w:rsidP="00411066"/>
      </w:tc>
      <w:tc>
        <w:tcPr>
          <w:tcW w:w="5659" w:type="dxa"/>
          <w:gridSpan w:val="2"/>
        </w:tcPr>
        <w:p w14:paraId="03320B32" w14:textId="77777777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8F253D">
            <w:rPr>
              <w:b/>
              <w:sz w:val="21"/>
              <w:szCs w:val="21"/>
            </w:rPr>
            <w:t>3</w:t>
          </w:r>
        </w:p>
      </w:tc>
    </w:tr>
    <w:tr w:rsidR="00411066" w14:paraId="6EDDB063" w14:textId="77777777" w:rsidTr="00411066">
      <w:tc>
        <w:tcPr>
          <w:tcW w:w="2829" w:type="dxa"/>
          <w:vMerge/>
        </w:tcPr>
        <w:p w14:paraId="18E8E3BD" w14:textId="77777777" w:rsidR="00411066" w:rsidRDefault="00411066" w:rsidP="00411066"/>
      </w:tc>
      <w:tc>
        <w:tcPr>
          <w:tcW w:w="5659" w:type="dxa"/>
          <w:gridSpan w:val="2"/>
        </w:tcPr>
        <w:p w14:paraId="397594E4" w14:textId="7A8A7F55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D17A79">
            <w:rPr>
              <w:b/>
              <w:sz w:val="21"/>
              <w:szCs w:val="21"/>
            </w:rPr>
            <w:t>4</w:t>
          </w:r>
        </w:p>
      </w:tc>
    </w:tr>
    <w:tr w:rsidR="00411066" w14:paraId="01A8FCFD" w14:textId="77777777" w:rsidTr="00D90991">
      <w:trPr>
        <w:trHeight w:val="288"/>
      </w:trPr>
      <w:tc>
        <w:tcPr>
          <w:tcW w:w="2829" w:type="dxa"/>
          <w:vMerge/>
        </w:tcPr>
        <w:p w14:paraId="49C4C3B2" w14:textId="77777777" w:rsidR="00411066" w:rsidRDefault="00411066" w:rsidP="00411066"/>
      </w:tc>
      <w:tc>
        <w:tcPr>
          <w:tcW w:w="5659" w:type="dxa"/>
          <w:gridSpan w:val="2"/>
        </w:tcPr>
        <w:p w14:paraId="1C9455B7" w14:textId="7777777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</w:p>
      </w:tc>
    </w:tr>
  </w:tbl>
  <w:p w14:paraId="4AFE2F88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ACBBC" w14:textId="77777777" w:rsidR="00D17A79" w:rsidRDefault="00D17A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D0286"/>
    <w:multiLevelType w:val="hybridMultilevel"/>
    <w:tmpl w:val="23CC9F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3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3D"/>
    <w:rsid w:val="00182BF8"/>
    <w:rsid w:val="001E3BA6"/>
    <w:rsid w:val="00216761"/>
    <w:rsid w:val="00225BF4"/>
    <w:rsid w:val="002D51EC"/>
    <w:rsid w:val="00411066"/>
    <w:rsid w:val="006A1625"/>
    <w:rsid w:val="007B6391"/>
    <w:rsid w:val="00822617"/>
    <w:rsid w:val="008F253D"/>
    <w:rsid w:val="00CC17D4"/>
    <w:rsid w:val="00D17A79"/>
    <w:rsid w:val="00D90991"/>
    <w:rsid w:val="00E74ADC"/>
    <w:rsid w:val="00ED148F"/>
    <w:rsid w:val="00F3059F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F029E1C"/>
  <w15:chartTrackingRefBased/>
  <w15:docId w15:val="{7A7043D3-9AF7-4A7E-819D-E455E35F8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625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 w:val="20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F2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grupoflorida-my.sharepoint.com/personal/vmonfort_florida-uni_es/Documents/FLORIDA/17-18/Plantillas/Plantilla_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Plantilla_Ejercicios.dotx</Template>
  <TotalTime>13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Vicente Monfort Salvador</cp:lastModifiedBy>
  <cp:revision>3</cp:revision>
  <dcterms:created xsi:type="dcterms:W3CDTF">2018-01-24T06:31:00Z</dcterms:created>
  <dcterms:modified xsi:type="dcterms:W3CDTF">2018-01-24T17:06:00Z</dcterms:modified>
</cp:coreProperties>
</file>