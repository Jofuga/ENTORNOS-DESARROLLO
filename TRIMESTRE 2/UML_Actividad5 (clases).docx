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2D3A6" w14:textId="77777777" w:rsidR="00DF0AB9" w:rsidRDefault="00DF0AB9" w:rsidP="00DF0AB9">
      <w:pPr>
        <w:jc w:val="center"/>
        <w:rPr>
          <w:color w:val="FF0000"/>
          <w:sz w:val="32"/>
        </w:rPr>
      </w:pPr>
      <w:r>
        <w:rPr>
          <w:noProof/>
        </w:rPr>
        <w:drawing>
          <wp:inline distT="0" distB="0" distL="0" distR="0" wp14:anchorId="4A79E788" wp14:editId="41B43694">
            <wp:extent cx="1485900" cy="10001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E6258" w14:textId="77777777" w:rsidR="00F3059F" w:rsidRDefault="00DF0AB9" w:rsidP="00DF0AB9">
      <w:pPr>
        <w:jc w:val="center"/>
        <w:rPr>
          <w:color w:val="FF0000"/>
          <w:sz w:val="32"/>
        </w:rPr>
      </w:pPr>
      <w:r>
        <w:rPr>
          <w:color w:val="FF0000"/>
          <w:sz w:val="32"/>
        </w:rPr>
        <w:t>EJERCICIO UML: DIAGRAMA DE CLASES</w:t>
      </w:r>
    </w:p>
    <w:p w14:paraId="6E5F980B" w14:textId="77777777" w:rsidR="00DF0AB9" w:rsidRDefault="00DF0AB9" w:rsidP="00DF0AB9">
      <w:pPr>
        <w:jc w:val="left"/>
      </w:pPr>
      <w:r>
        <w:t>Realiza el diagrama de clases que permita representar los siguientes conceptos:</w:t>
      </w:r>
    </w:p>
    <w:p w14:paraId="6458C22C" w14:textId="77777777" w:rsidR="00DF0AB9" w:rsidRPr="00DF0AB9" w:rsidRDefault="00DF0AB9" w:rsidP="00DF0AB9">
      <w:pPr>
        <w:jc w:val="left"/>
        <w:rPr>
          <w:color w:val="4472C4" w:themeColor="accent1"/>
        </w:rPr>
      </w:pPr>
      <w:r w:rsidRPr="00DF0AB9">
        <w:rPr>
          <w:color w:val="4472C4" w:themeColor="accent1"/>
        </w:rPr>
        <w:t xml:space="preserve">Se desea crear una aplicación que registre las series de televisión. Para cada serie interesa almacenar el título, año de inicio, sinopsis, género al que pertenece (acción, comedia…), idioma y puntuación media. Las series se organizan en temporadas, las cuales tienen un nombre, una fecha de producción y una fecha de estreno en la televisión.   </w:t>
      </w:r>
    </w:p>
    <w:p w14:paraId="3C1E0CA4" w14:textId="77777777" w:rsidR="00DF0AB9" w:rsidRPr="00DF0AB9" w:rsidRDefault="00DF0AB9" w:rsidP="00DF0AB9">
      <w:pPr>
        <w:jc w:val="left"/>
        <w:rPr>
          <w:color w:val="4472C4" w:themeColor="accent1"/>
        </w:rPr>
      </w:pPr>
      <w:r w:rsidRPr="00DF0AB9">
        <w:rPr>
          <w:color w:val="4472C4" w:themeColor="accent1"/>
        </w:rPr>
        <w:t xml:space="preserve">Con respecto a las temporadas, cada temporada está organizada en capítulos ordenados con un título, una duración y la sinopsis del capítulo. Los capítulos pueden tener subtítulos que ser caracterizan por el idioma y el autor que lo ha traducido. </w:t>
      </w:r>
    </w:p>
    <w:p w14:paraId="67D7D6AD" w14:textId="77777777" w:rsidR="00DF0AB9" w:rsidRPr="00DF0AB9" w:rsidRDefault="00DF0AB9" w:rsidP="00DF0AB9">
      <w:pPr>
        <w:jc w:val="left"/>
        <w:rPr>
          <w:color w:val="4472C4" w:themeColor="accent1"/>
        </w:rPr>
      </w:pPr>
      <w:r w:rsidRPr="00DF0AB9">
        <w:rPr>
          <w:color w:val="4472C4" w:themeColor="accent1"/>
        </w:rPr>
        <w:t>También registraremos los usuarios</w:t>
      </w:r>
      <w:r>
        <w:rPr>
          <w:color w:val="4472C4" w:themeColor="accent1"/>
        </w:rPr>
        <w:t>,</w:t>
      </w:r>
      <w:r w:rsidRPr="00DF0AB9">
        <w:rPr>
          <w:color w:val="4472C4" w:themeColor="accent1"/>
        </w:rPr>
        <w:t xml:space="preserve"> que podrán escribir críticas de una serie o de un capítulo específico. Del usuario interesa conocer el nombre, apellidos, dirección de correo electrónico y la fecha de nacimiento. Finalmente cabe destacar que los usuarios podrán establecer una puntuación a la serie en cuestión. </w:t>
      </w:r>
    </w:p>
    <w:p w14:paraId="5E53A8A7" w14:textId="77777777" w:rsidR="00DF0AB9" w:rsidRPr="00DF0AB9" w:rsidRDefault="00DF0AB9" w:rsidP="00DF0AB9">
      <w:pPr>
        <w:jc w:val="left"/>
      </w:pPr>
      <w:r>
        <w:t xml:space="preserve"> </w:t>
      </w:r>
    </w:p>
    <w:sectPr w:rsidR="00DF0AB9" w:rsidRPr="00DF0AB9" w:rsidSect="008226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1C4CBE" w14:textId="77777777" w:rsidR="00DF0AB9" w:rsidRDefault="00DF0AB9" w:rsidP="00822617">
      <w:pPr>
        <w:spacing w:line="240" w:lineRule="auto"/>
      </w:pPr>
      <w:r>
        <w:separator/>
      </w:r>
    </w:p>
  </w:endnote>
  <w:endnote w:type="continuationSeparator" w:id="0">
    <w:p w14:paraId="411BC63B" w14:textId="77777777" w:rsidR="00DF0AB9" w:rsidRDefault="00DF0AB9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0E6105" w14:textId="77777777" w:rsidR="00321F3F" w:rsidRDefault="00321F3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4CD973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B01B1E" w14:textId="77777777" w:rsidR="00321F3F" w:rsidRDefault="00321F3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2C15A0" w14:textId="77777777" w:rsidR="00DF0AB9" w:rsidRDefault="00DF0AB9" w:rsidP="00822617">
      <w:pPr>
        <w:spacing w:line="240" w:lineRule="auto"/>
      </w:pPr>
      <w:r>
        <w:separator/>
      </w:r>
    </w:p>
  </w:footnote>
  <w:footnote w:type="continuationSeparator" w:id="0">
    <w:p w14:paraId="07575BFA" w14:textId="77777777" w:rsidR="00DF0AB9" w:rsidRDefault="00DF0AB9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A0561" w14:textId="77777777" w:rsidR="00321F3F" w:rsidRDefault="00321F3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512"/>
      <w:gridCol w:w="2483"/>
    </w:tblGrid>
    <w:tr w:rsidR="00411066" w14:paraId="191EB695" w14:textId="77777777" w:rsidTr="00411066">
      <w:tc>
        <w:tcPr>
          <w:tcW w:w="2829" w:type="dxa"/>
          <w:vMerge w:val="restart"/>
        </w:tcPr>
        <w:p w14:paraId="0668B904" w14:textId="77777777" w:rsidR="00411066" w:rsidRDefault="00411066" w:rsidP="00411066">
          <w:r>
            <w:rPr>
              <w:noProof/>
              <w:lang w:eastAsia="es-ES_tradnl"/>
            </w:rPr>
            <w:drawing>
              <wp:anchor distT="0" distB="0" distL="114300" distR="114300" simplePos="0" relativeHeight="251659264" behindDoc="0" locked="0" layoutInCell="1" allowOverlap="1" wp14:anchorId="6A7658B3" wp14:editId="5935AD2F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7A8E879F" w14:textId="13509E61" w:rsidR="00411066" w:rsidRDefault="00411066" w:rsidP="00411066">
          <w:r w:rsidRPr="00822617">
            <w:rPr>
              <w:b/>
              <w:sz w:val="21"/>
              <w:szCs w:val="21"/>
            </w:rPr>
            <w:t>Ciclo</w:t>
          </w:r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tab/>
          </w:r>
          <w:r w:rsidR="00DF0AB9">
            <w:rPr>
              <w:b/>
              <w:sz w:val="21"/>
              <w:szCs w:val="21"/>
            </w:rPr>
            <w:t xml:space="preserve">1º </w:t>
          </w:r>
          <w:r w:rsidR="00DF0AB9">
            <w:rPr>
              <w:b/>
              <w:sz w:val="21"/>
              <w:szCs w:val="21"/>
            </w:rPr>
            <w:t>DA</w:t>
          </w:r>
          <w:r w:rsidR="00321F3F">
            <w:rPr>
              <w:b/>
              <w:sz w:val="21"/>
              <w:szCs w:val="21"/>
            </w:rPr>
            <w:t>Ms</w:t>
          </w:r>
          <w:bookmarkStart w:id="0" w:name="_GoBack"/>
          <w:bookmarkEnd w:id="0"/>
        </w:p>
      </w:tc>
      <w:tc>
        <w:tcPr>
          <w:tcW w:w="2830" w:type="dxa"/>
        </w:tcPr>
        <w:p w14:paraId="48F5CF4E" w14:textId="77777777" w:rsidR="00411066" w:rsidRDefault="00411066" w:rsidP="00411066">
          <w:r w:rsidRPr="00822617">
            <w:rPr>
              <w:b/>
              <w:sz w:val="21"/>
              <w:szCs w:val="21"/>
            </w:rPr>
            <w:t>Módulo</w:t>
          </w:r>
          <w:r w:rsidR="00DF0AB9">
            <w:rPr>
              <w:b/>
              <w:sz w:val="21"/>
              <w:szCs w:val="21"/>
            </w:rPr>
            <w:t xml:space="preserve"> E.D.</w:t>
          </w:r>
        </w:p>
      </w:tc>
    </w:tr>
    <w:tr w:rsidR="00411066" w14:paraId="3D6D83A3" w14:textId="77777777" w:rsidTr="00411066">
      <w:tc>
        <w:tcPr>
          <w:tcW w:w="2829" w:type="dxa"/>
          <w:vMerge/>
        </w:tcPr>
        <w:p w14:paraId="4A4F4466" w14:textId="77777777" w:rsidR="00411066" w:rsidRDefault="00411066" w:rsidP="00411066"/>
      </w:tc>
      <w:tc>
        <w:tcPr>
          <w:tcW w:w="5659" w:type="dxa"/>
          <w:gridSpan w:val="2"/>
        </w:tcPr>
        <w:p w14:paraId="5DFFE7D3" w14:textId="77777777" w:rsidR="00411066" w:rsidRDefault="00411066" w:rsidP="00411066">
          <w:r w:rsidRPr="00822617">
            <w:rPr>
              <w:b/>
              <w:sz w:val="21"/>
              <w:szCs w:val="21"/>
            </w:rPr>
            <w:t>Bloque</w:t>
          </w:r>
          <w:r>
            <w:rPr>
              <w:b/>
              <w:sz w:val="21"/>
              <w:szCs w:val="21"/>
            </w:rPr>
            <w:t xml:space="preserve"> </w:t>
          </w:r>
          <w:r>
            <w:rPr>
              <w:b/>
              <w:sz w:val="21"/>
              <w:szCs w:val="21"/>
            </w:rPr>
            <w:tab/>
          </w:r>
          <w:r w:rsidR="00DF0AB9">
            <w:rPr>
              <w:b/>
              <w:sz w:val="21"/>
              <w:szCs w:val="21"/>
            </w:rPr>
            <w:t>3</w:t>
          </w:r>
        </w:p>
      </w:tc>
    </w:tr>
    <w:tr w:rsidR="00411066" w14:paraId="6EC7040C" w14:textId="77777777" w:rsidTr="00411066">
      <w:tc>
        <w:tcPr>
          <w:tcW w:w="2829" w:type="dxa"/>
          <w:vMerge/>
        </w:tcPr>
        <w:p w14:paraId="2D5FD2F7" w14:textId="77777777" w:rsidR="00411066" w:rsidRDefault="00411066" w:rsidP="00411066"/>
      </w:tc>
      <w:tc>
        <w:tcPr>
          <w:tcW w:w="5659" w:type="dxa"/>
          <w:gridSpan w:val="2"/>
        </w:tcPr>
        <w:p w14:paraId="502D23E6" w14:textId="524D1339" w:rsidR="00411066" w:rsidRDefault="00411066" w:rsidP="00411066">
          <w:r w:rsidRPr="00822617">
            <w:rPr>
              <w:b/>
              <w:sz w:val="21"/>
              <w:szCs w:val="21"/>
            </w:rPr>
            <w:t>Actividad</w:t>
          </w:r>
          <w:r>
            <w:rPr>
              <w:b/>
              <w:sz w:val="21"/>
              <w:szCs w:val="21"/>
            </w:rPr>
            <w:tab/>
          </w:r>
          <w:r w:rsidR="00321F3F">
            <w:rPr>
              <w:b/>
              <w:sz w:val="21"/>
              <w:szCs w:val="21"/>
            </w:rPr>
            <w:t>5</w:t>
          </w:r>
        </w:p>
      </w:tc>
    </w:tr>
    <w:tr w:rsidR="00411066" w14:paraId="669421CF" w14:textId="77777777" w:rsidTr="00D90991">
      <w:trPr>
        <w:trHeight w:val="288"/>
      </w:trPr>
      <w:tc>
        <w:tcPr>
          <w:tcW w:w="2829" w:type="dxa"/>
          <w:vMerge/>
        </w:tcPr>
        <w:p w14:paraId="63F323DD" w14:textId="77777777" w:rsidR="00411066" w:rsidRDefault="00411066" w:rsidP="00411066"/>
      </w:tc>
      <w:tc>
        <w:tcPr>
          <w:tcW w:w="5659" w:type="dxa"/>
          <w:gridSpan w:val="2"/>
        </w:tcPr>
        <w:p w14:paraId="01B3B785" w14:textId="77777777" w:rsidR="00411066" w:rsidRDefault="00411066" w:rsidP="00411066">
          <w:r w:rsidRPr="00822617">
            <w:rPr>
              <w:b/>
              <w:sz w:val="21"/>
              <w:szCs w:val="21"/>
            </w:rPr>
            <w:t>Nombre</w:t>
          </w:r>
          <w:r>
            <w:rPr>
              <w:b/>
              <w:sz w:val="21"/>
              <w:szCs w:val="21"/>
            </w:rPr>
            <w:tab/>
          </w:r>
        </w:p>
      </w:tc>
    </w:tr>
  </w:tbl>
  <w:p w14:paraId="5BE200C1" w14:textId="77777777" w:rsidR="00822617" w:rsidRPr="00822617" w:rsidRDefault="0082261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431F39" w14:textId="77777777" w:rsidR="00321F3F" w:rsidRDefault="00321F3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2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AB9"/>
    <w:rsid w:val="00182BF8"/>
    <w:rsid w:val="001E3BA6"/>
    <w:rsid w:val="00216761"/>
    <w:rsid w:val="00225BF4"/>
    <w:rsid w:val="002D51EC"/>
    <w:rsid w:val="00321F3F"/>
    <w:rsid w:val="00411066"/>
    <w:rsid w:val="006A1625"/>
    <w:rsid w:val="007B6391"/>
    <w:rsid w:val="00822617"/>
    <w:rsid w:val="00CC17D4"/>
    <w:rsid w:val="00D90991"/>
    <w:rsid w:val="00DF0AB9"/>
    <w:rsid w:val="00E74ADC"/>
    <w:rsid w:val="00F3059F"/>
    <w:rsid w:val="00F9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3D4CF0B"/>
  <w15:chartTrackingRefBased/>
  <w15:docId w15:val="{05F45A4B-8739-4BE4-A59D-6B1544003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1625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 w:after="12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 w:val="20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grupoflorida-my.sharepoint.com/personal/vmonfort_florida-uni_es/Documents/FLORIDA/17-18/Plantillas/Plantilla_Ejercici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Plantilla_Ejercicios.dotx</Template>
  <TotalTime>5</TotalTime>
  <Pages>1</Pages>
  <Words>158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</dc:creator>
  <cp:keywords/>
  <dc:description/>
  <cp:lastModifiedBy>Vicente Monfort Salvador</cp:lastModifiedBy>
  <cp:revision>2</cp:revision>
  <dcterms:created xsi:type="dcterms:W3CDTF">2018-01-24T06:56:00Z</dcterms:created>
  <dcterms:modified xsi:type="dcterms:W3CDTF">2018-01-24T17:08:00Z</dcterms:modified>
</cp:coreProperties>
</file>